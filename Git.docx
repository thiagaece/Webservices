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A188C" w14:textId="31923AF1" w:rsidR="008918F2" w:rsidRDefault="00C22539">
      <w:pPr>
        <w:pStyle w:val="Heading1"/>
      </w:pPr>
      <w:r>
        <w:t>Git</w:t>
      </w:r>
    </w:p>
    <w:p w14:paraId="0CA0DEC8" w14:textId="4923D28C" w:rsidR="00C22539" w:rsidRDefault="00C22539" w:rsidP="00C2253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Step 1</w:t>
      </w:r>
      <w:r>
        <w:rPr>
          <w:rFonts w:ascii="Arial" w:hAnsi="Arial" w:cs="Arial"/>
          <w:color w:val="000000"/>
        </w:rPr>
        <w:t> − You modify a file from the working directory.</w:t>
      </w:r>
    </w:p>
    <w:p w14:paraId="128F6278" w14:textId="77777777" w:rsidR="00C22539" w:rsidRDefault="00C22539" w:rsidP="00C2253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Step 2</w:t>
      </w:r>
      <w:r>
        <w:rPr>
          <w:rFonts w:ascii="Arial" w:hAnsi="Arial" w:cs="Arial"/>
          <w:color w:val="000000"/>
        </w:rPr>
        <w:t> − You add these files to the staging area.</w:t>
      </w:r>
    </w:p>
    <w:p w14:paraId="21C157D5" w14:textId="77777777" w:rsidR="00C22539" w:rsidRDefault="00C22539" w:rsidP="00C22539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Step 3</w:t>
      </w:r>
      <w:r>
        <w:rPr>
          <w:rFonts w:ascii="Arial" w:hAnsi="Arial" w:cs="Arial"/>
          <w:color w:val="000000"/>
        </w:rPr>
        <w:t> − You perform commit operation that moves the files from the staging area. After push operation, it stores the changes permanently to the Git repository.</w:t>
      </w:r>
    </w:p>
    <w:p w14:paraId="22EAC744" w14:textId="2E51FA0E" w:rsidR="008918F2" w:rsidRDefault="008918F2" w:rsidP="00C22539">
      <w:pPr>
        <w:pStyle w:val="ListBullet"/>
        <w:numPr>
          <w:ilvl w:val="0"/>
          <w:numId w:val="0"/>
        </w:numPr>
        <w:ind w:left="432" w:hanging="432"/>
      </w:pPr>
    </w:p>
    <w:p w14:paraId="19F2AFB9" w14:textId="1B25000D" w:rsidR="00C22539" w:rsidRDefault="00C22539" w:rsidP="00C22539">
      <w:pPr>
        <w:pStyle w:val="ListBullet"/>
        <w:numPr>
          <w:ilvl w:val="0"/>
          <w:numId w:val="0"/>
        </w:numPr>
        <w:ind w:left="2592" w:hanging="432"/>
      </w:pPr>
      <w:r>
        <w:rPr>
          <w:noProof/>
        </w:rPr>
        <w:drawing>
          <wp:inline distT="0" distB="0" distL="0" distR="0" wp14:anchorId="56CE2E7B" wp14:editId="10E11416">
            <wp:extent cx="2781300" cy="2377876"/>
            <wp:effectExtent l="0" t="0" r="0" b="3810"/>
            <wp:docPr id="1" name="Picture 1" descr="Git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Tutori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291" cy="238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FA5BF" w14:textId="38192EEB" w:rsidR="00C22539" w:rsidRDefault="00C22539" w:rsidP="00C22539">
      <w:pPr>
        <w:pStyle w:val="ListBullet"/>
        <w:numPr>
          <w:ilvl w:val="0"/>
          <w:numId w:val="0"/>
        </w:numPr>
        <w:ind w:left="432" w:hanging="432"/>
      </w:pPr>
      <w:r>
        <w:t xml:space="preserve">Modified </w:t>
      </w:r>
      <w:proofErr w:type="spellStart"/>
      <w:r>
        <w:t>sort.c</w:t>
      </w:r>
      <w:proofErr w:type="spellEnd"/>
      <w:r>
        <w:t xml:space="preserve"> and commit</w:t>
      </w:r>
    </w:p>
    <w:p w14:paraId="598D41DF" w14:textId="77777777" w:rsidR="00C22539" w:rsidRDefault="00C22539" w:rsidP="00C22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73D6FC5E" w14:textId="77777777" w:rsidR="00C22539" w:rsidRDefault="00C225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99281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git </w:t>
      </w:r>
      <w:r>
        <w:rPr>
          <w:rFonts w:ascii="Courier New" w:hAnsi="Courier New" w:cs="Courier New"/>
          <w:color w:val="000088"/>
          <w:sz w:val="20"/>
          <w:szCs w:val="20"/>
        </w:rPr>
        <w:t>add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sort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spellEnd"/>
    </w:p>
    <w:p w14:paraId="199CA533" w14:textId="77777777" w:rsidR="00C22539" w:rsidRDefault="00C2253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5899281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git commit </w:t>
      </w:r>
      <w:r>
        <w:rPr>
          <w:rFonts w:ascii="Courier New" w:hAnsi="Courier New" w:cs="Courier New"/>
          <w:color w:val="666600"/>
          <w:sz w:val="20"/>
          <w:szCs w:val="20"/>
        </w:rPr>
        <w:t>–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 </w:t>
      </w:r>
      <w:r>
        <w:rPr>
          <w:rFonts w:ascii="Courier New" w:hAnsi="Courier New" w:cs="Courier New"/>
          <w:color w:val="666600"/>
          <w:sz w:val="20"/>
          <w:szCs w:val="20"/>
        </w:rPr>
        <w:t>“</w:t>
      </w:r>
      <w:r>
        <w:rPr>
          <w:rFonts w:ascii="Courier New" w:hAnsi="Courier New" w:cs="Courier New"/>
          <w:color w:val="660066"/>
          <w:sz w:val="20"/>
          <w:szCs w:val="20"/>
        </w:rPr>
        <w:t>Added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sort operation</w:t>
      </w:r>
      <w:r>
        <w:rPr>
          <w:rFonts w:ascii="Courier New" w:hAnsi="Courier New" w:cs="Courier New"/>
          <w:color w:val="666600"/>
          <w:sz w:val="20"/>
          <w:szCs w:val="20"/>
        </w:rPr>
        <w:t>”</w:t>
      </w:r>
    </w:p>
    <w:p w14:paraId="358546AA" w14:textId="297A6388" w:rsidR="00C22539" w:rsidRPr="00C22539" w:rsidRDefault="00C22539" w:rsidP="00C225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B58C0D5" w14:textId="3003D89B" w:rsidR="00C22539" w:rsidRDefault="00A77266" w:rsidP="00C22539">
      <w:pPr>
        <w:pStyle w:val="ListBullet"/>
        <w:numPr>
          <w:ilvl w:val="0"/>
          <w:numId w:val="0"/>
        </w:numPr>
        <w:ind w:left="432" w:hanging="432"/>
      </w:pPr>
      <w:r>
        <w:t>Branch</w:t>
      </w:r>
    </w:p>
    <w:p w14:paraId="77F225D4" w14:textId="77777777" w:rsidR="00A77266" w:rsidRDefault="00A77266" w:rsidP="00A77266">
      <w:pPr>
        <w:pStyle w:val="ListBullet"/>
        <w:numPr>
          <w:ilvl w:val="0"/>
          <w:numId w:val="0"/>
        </w:numPr>
        <w:ind w:left="432" w:hanging="432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By default, Git has a master branch, which is same as trunk in Subversion. Usually, a</w:t>
      </w:r>
    </w:p>
    <w:p w14:paraId="086E78FF" w14:textId="77777777" w:rsidR="00A77266" w:rsidRDefault="00A77266" w:rsidP="00A77266">
      <w:pPr>
        <w:pStyle w:val="ListBullet"/>
        <w:numPr>
          <w:ilvl w:val="0"/>
          <w:numId w:val="0"/>
        </w:numPr>
        <w:ind w:left="432" w:hanging="432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branch is created to work on a new feature. Once the feature is completed, it is merged </w:t>
      </w:r>
    </w:p>
    <w:p w14:paraId="1E997453" w14:textId="41F394F2" w:rsidR="00A77266" w:rsidRDefault="00A77266" w:rsidP="00A77266">
      <w:pPr>
        <w:pStyle w:val="ListBullet"/>
        <w:numPr>
          <w:ilvl w:val="0"/>
          <w:numId w:val="0"/>
        </w:numPr>
        <w:ind w:left="432" w:hanging="432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ack with the master branch and we delete the branch.</w:t>
      </w:r>
    </w:p>
    <w:p w14:paraId="38A5EDBE" w14:textId="7DAFFCF4" w:rsidR="00A77266" w:rsidRDefault="00A77266" w:rsidP="00A77266">
      <w:pPr>
        <w:pStyle w:val="ListBullet"/>
        <w:numPr>
          <w:ilvl w:val="0"/>
          <w:numId w:val="0"/>
        </w:numPr>
        <w:ind w:left="432" w:hanging="432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Clone</w:t>
      </w:r>
    </w:p>
    <w:p w14:paraId="638814AD" w14:textId="0EE91E1E" w:rsidR="00A77266" w:rsidRDefault="00A77266" w:rsidP="00A77266">
      <w:pPr>
        <w:pStyle w:val="ListBullet"/>
        <w:numPr>
          <w:ilvl w:val="0"/>
          <w:numId w:val="0"/>
        </w:numPr>
        <w:ind w:left="432" w:hanging="432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Clone operation creates the instance of the repository.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Mirror the complete repository.</w:t>
      </w:r>
    </w:p>
    <w:p w14:paraId="7D77F0F8" w14:textId="77777777" w:rsidR="00A77266" w:rsidRDefault="00A77266" w:rsidP="00A77266">
      <w:pPr>
        <w:pStyle w:val="Heading3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Pull</w:t>
      </w:r>
    </w:p>
    <w:p w14:paraId="58DB2AEC" w14:textId="77777777" w:rsidR="00A77266" w:rsidRDefault="00A77266" w:rsidP="00A77266">
      <w:pPr>
        <w:pStyle w:val="ListBullet"/>
        <w:numPr>
          <w:ilvl w:val="0"/>
          <w:numId w:val="0"/>
        </w:numPr>
        <w:ind w:left="432" w:hanging="432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Pull operation copies the changes from a remote repository instance to a local one. </w:t>
      </w:r>
    </w:p>
    <w:p w14:paraId="203516BA" w14:textId="69F78CA3" w:rsidR="00A77266" w:rsidRDefault="00A77266" w:rsidP="00A77266">
      <w:pPr>
        <w:pStyle w:val="ListBullet"/>
        <w:numPr>
          <w:ilvl w:val="0"/>
          <w:numId w:val="0"/>
        </w:numPr>
        <w:ind w:left="432" w:hanging="432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lastRenderedPageBreak/>
        <w:t>The pull operation is used for synchronization between two repository instances.</w:t>
      </w:r>
    </w:p>
    <w:p w14:paraId="273CE623" w14:textId="4AF7F5D0" w:rsidR="00A77266" w:rsidRDefault="00A77266" w:rsidP="00A77266">
      <w:pPr>
        <w:pStyle w:val="ListBullet"/>
        <w:numPr>
          <w:ilvl w:val="0"/>
          <w:numId w:val="0"/>
        </w:numPr>
        <w:ind w:left="432" w:hanging="432"/>
      </w:pPr>
      <w:r>
        <w:t>Push</w:t>
      </w:r>
    </w:p>
    <w:p w14:paraId="259E0C19" w14:textId="5BEE1C8C" w:rsidR="00A77266" w:rsidRDefault="00A77266" w:rsidP="00A77266">
      <w:pPr>
        <w:pStyle w:val="ListBullet"/>
        <w:numPr>
          <w:ilvl w:val="0"/>
          <w:numId w:val="0"/>
        </w:numPr>
        <w:ind w:left="432" w:hanging="432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Push operation copies changes from a local repository instance to a remote one. </w:t>
      </w:r>
    </w:p>
    <w:p w14:paraId="58CA1959" w14:textId="77AB04FD" w:rsidR="00A77266" w:rsidRDefault="00A77266" w:rsidP="00A77266">
      <w:pPr>
        <w:pStyle w:val="ListBullet"/>
        <w:numPr>
          <w:ilvl w:val="0"/>
          <w:numId w:val="0"/>
        </w:numPr>
        <w:ind w:left="432" w:hanging="432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This is used to store the changes permanently into the Git repository. </w:t>
      </w:r>
    </w:p>
    <w:p w14:paraId="7D3CDA44" w14:textId="5453E0BA" w:rsidR="00A77266" w:rsidRDefault="00A77266" w:rsidP="00A77266">
      <w:pPr>
        <w:pStyle w:val="ListBullet"/>
        <w:numPr>
          <w:ilvl w:val="0"/>
          <w:numId w:val="0"/>
        </w:numPr>
        <w:ind w:left="432" w:hanging="432"/>
      </w:pPr>
      <w:r>
        <w:t>Configuration</w:t>
      </w:r>
    </w:p>
    <w:p w14:paraId="60A9B2A2" w14:textId="77777777" w:rsidR="00A77266" w:rsidRPr="00A77266" w:rsidRDefault="00A77266" w:rsidP="00A7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A7726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git config --global user.name "Jerry Mouse"</w:t>
      </w:r>
    </w:p>
    <w:p w14:paraId="045E0A67" w14:textId="77777777" w:rsidR="00A77266" w:rsidRPr="00A77266" w:rsidRDefault="00A77266" w:rsidP="00A7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A7726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git config --global </w:t>
      </w:r>
      <w:proofErr w:type="spellStart"/>
      <w:proofErr w:type="gramStart"/>
      <w:r w:rsidRPr="00A7726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user.email</w:t>
      </w:r>
      <w:proofErr w:type="spellEnd"/>
      <w:proofErr w:type="gramEnd"/>
      <w:r w:rsidRPr="00A7726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 "jerry@tutorialspoint.com"</w:t>
      </w:r>
    </w:p>
    <w:p w14:paraId="46E96FCF" w14:textId="77777777" w:rsidR="00A77266" w:rsidRDefault="00A77266" w:rsidP="00A77266">
      <w:pPr>
        <w:pStyle w:val="Heading3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Avoid merge commits for pulling</w:t>
      </w:r>
    </w:p>
    <w:p w14:paraId="04734393" w14:textId="77777777" w:rsidR="00A77266" w:rsidRDefault="00A77266" w:rsidP="00A77266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You pull the latest changes from a remote repository, and if these changes are divergent, then by default Git creates merge commits. We can avoid this via following settings.</w:t>
      </w:r>
    </w:p>
    <w:p w14:paraId="4D19B968" w14:textId="77777777" w:rsidR="00A77266" w:rsidRPr="00A77266" w:rsidRDefault="00A77266" w:rsidP="00A77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A7726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git config --global </w:t>
      </w:r>
      <w:proofErr w:type="spellStart"/>
      <w:proofErr w:type="gramStart"/>
      <w:r w:rsidRPr="00A7726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branch.autosetuprebase</w:t>
      </w:r>
      <w:proofErr w:type="spellEnd"/>
      <w:proofErr w:type="gramEnd"/>
      <w:r w:rsidRPr="00A7726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 always</w:t>
      </w:r>
    </w:p>
    <w:p w14:paraId="30E116DD" w14:textId="15786AEE" w:rsidR="00A77266" w:rsidRDefault="00A77266" w:rsidP="00A77266">
      <w:pPr>
        <w:pStyle w:val="ListBullet"/>
        <w:numPr>
          <w:ilvl w:val="0"/>
          <w:numId w:val="0"/>
        </w:numPr>
        <w:ind w:left="432" w:hanging="432"/>
      </w:pPr>
    </w:p>
    <w:p w14:paraId="47AAF059" w14:textId="2BF149B0" w:rsidR="00A77266" w:rsidRDefault="00A77266" w:rsidP="00A77266">
      <w:pPr>
        <w:pStyle w:val="ListBullet"/>
        <w:numPr>
          <w:ilvl w:val="0"/>
          <w:numId w:val="0"/>
        </w:numPr>
        <w:ind w:left="432" w:hanging="432"/>
      </w:pPr>
      <w:r>
        <w:t>Workflow</w:t>
      </w:r>
    </w:p>
    <w:p w14:paraId="75B81FC8" w14:textId="77777777" w:rsidR="00A77266" w:rsidRPr="00A77266" w:rsidRDefault="00A77266" w:rsidP="00A77266">
      <w:pPr>
        <w:numPr>
          <w:ilvl w:val="0"/>
          <w:numId w:val="6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</w:pPr>
      <w:r w:rsidRPr="00A77266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You clone the Git repository as a working copy.</w:t>
      </w:r>
    </w:p>
    <w:p w14:paraId="33A834F7" w14:textId="77777777" w:rsidR="00A77266" w:rsidRPr="00A77266" w:rsidRDefault="00A77266" w:rsidP="00A77266">
      <w:pPr>
        <w:numPr>
          <w:ilvl w:val="0"/>
          <w:numId w:val="6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</w:pPr>
      <w:r w:rsidRPr="00A77266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You modify the working copy by adding/editing files.</w:t>
      </w:r>
    </w:p>
    <w:p w14:paraId="5704C491" w14:textId="77777777" w:rsidR="00A77266" w:rsidRPr="00A77266" w:rsidRDefault="00A77266" w:rsidP="00A77266">
      <w:pPr>
        <w:numPr>
          <w:ilvl w:val="0"/>
          <w:numId w:val="6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</w:pPr>
      <w:r w:rsidRPr="00A77266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If necessary, you also update the working copy by taking other developer's changes.</w:t>
      </w:r>
    </w:p>
    <w:p w14:paraId="6CF5CA89" w14:textId="77777777" w:rsidR="00A77266" w:rsidRPr="00A77266" w:rsidRDefault="00A77266" w:rsidP="00A77266">
      <w:pPr>
        <w:numPr>
          <w:ilvl w:val="0"/>
          <w:numId w:val="6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</w:pPr>
      <w:r w:rsidRPr="00A77266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You review the changes before commit.</w:t>
      </w:r>
    </w:p>
    <w:p w14:paraId="2C67DE22" w14:textId="77777777" w:rsidR="00A77266" w:rsidRPr="00A77266" w:rsidRDefault="00A77266" w:rsidP="00A77266">
      <w:pPr>
        <w:numPr>
          <w:ilvl w:val="0"/>
          <w:numId w:val="6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</w:pPr>
      <w:r w:rsidRPr="00A77266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You commit changes. If everything is fine, then you push the changes to the repository.</w:t>
      </w:r>
    </w:p>
    <w:p w14:paraId="27C19BA4" w14:textId="77777777" w:rsidR="00A77266" w:rsidRPr="00A77266" w:rsidRDefault="00A77266" w:rsidP="00A77266">
      <w:pPr>
        <w:numPr>
          <w:ilvl w:val="0"/>
          <w:numId w:val="6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</w:pPr>
      <w:r w:rsidRPr="00A77266">
        <w:rPr>
          <w:rFonts w:ascii="Arial" w:eastAsia="Times New Roman" w:hAnsi="Arial" w:cs="Arial"/>
          <w:color w:val="000000"/>
          <w:sz w:val="21"/>
          <w:szCs w:val="21"/>
          <w:lang w:val="en-IN" w:eastAsia="en-IN"/>
        </w:rPr>
        <w:t>After committing, if you realize something is wrong, then you correct the last commit and push the changes to the repository.</w:t>
      </w:r>
    </w:p>
    <w:p w14:paraId="62A4C046" w14:textId="77777777" w:rsidR="00A77266" w:rsidRDefault="00A77266" w:rsidP="00A77266">
      <w:pPr>
        <w:pStyle w:val="ListBullet"/>
        <w:numPr>
          <w:ilvl w:val="0"/>
          <w:numId w:val="0"/>
        </w:numPr>
        <w:ind w:left="432" w:hanging="432"/>
      </w:pPr>
    </w:p>
    <w:p w14:paraId="03B718B3" w14:textId="2FF4E5E3" w:rsidR="00A77266" w:rsidRDefault="00A77266" w:rsidP="00A77266">
      <w:pPr>
        <w:pStyle w:val="ListBullet"/>
        <w:numPr>
          <w:ilvl w:val="0"/>
          <w:numId w:val="0"/>
        </w:numPr>
        <w:ind w:left="432" w:hanging="432"/>
      </w:pPr>
      <w:r>
        <w:rPr>
          <w:noProof/>
        </w:rPr>
        <w:lastRenderedPageBreak/>
        <w:drawing>
          <wp:inline distT="0" distB="0" distL="0" distR="0" wp14:anchorId="483A97D0" wp14:editId="2D0C30D3">
            <wp:extent cx="5715000" cy="5118100"/>
            <wp:effectExtent l="0" t="0" r="0" b="6350"/>
            <wp:docPr id="2" name="Picture 2" descr="Git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Tutori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00D51" w14:textId="48BBB990" w:rsid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055B4A09" w14:textId="184122C0" w:rsidR="00C66086" w:rsidRDefault="00C66086" w:rsidP="00C66086">
      <w:pPr>
        <w:pStyle w:val="Heading2"/>
        <w:rPr>
          <w:rFonts w:ascii="Arial" w:hAnsi="Arial" w:cs="Arial"/>
          <w:b w:val="0"/>
          <w:sz w:val="35"/>
          <w:szCs w:val="35"/>
        </w:rPr>
      </w:pPr>
      <w:r>
        <w:rPr>
          <w:rFonts w:ascii="Arial" w:hAnsi="Arial" w:cs="Arial"/>
          <w:b w:val="0"/>
          <w:bCs/>
          <w:sz w:val="35"/>
          <w:szCs w:val="35"/>
        </w:rPr>
        <w:t>Push Changes to the Repository</w:t>
      </w:r>
      <w:r>
        <w:rPr>
          <w:rFonts w:ascii="Arial" w:hAnsi="Arial" w:cs="Arial"/>
          <w:b w:val="0"/>
          <w:bCs/>
          <w:sz w:val="35"/>
          <w:szCs w:val="35"/>
        </w:rPr>
        <w:t xml:space="preserve"> </w:t>
      </w:r>
    </w:p>
    <w:p w14:paraId="14D38CF6" w14:textId="15DED327" w:rsid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205749E0" w14:textId="2D8CFDF7" w:rsid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For user 1:</w:t>
      </w:r>
    </w:p>
    <w:p w14:paraId="3D144512" w14:textId="77777777" w:rsid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0473BBAB" w14:textId="4A2D1EB8" w:rsidR="00C66086" w:rsidRP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$ </w:t>
      </w:r>
      <w:proofErr w:type="spellStart"/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pwd</w:t>
      </w:r>
      <w:proofErr w:type="spellEnd"/>
    </w:p>
    <w:p w14:paraId="66F347B1" w14:textId="77777777" w:rsidR="00C66086" w:rsidRP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/home/tom</w:t>
      </w:r>
    </w:p>
    <w:p w14:paraId="1E123076" w14:textId="77777777" w:rsidR="00C66086" w:rsidRP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3AD9EC92" w14:textId="40004E7D" w:rsidR="00C66086" w:rsidRP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$ </w:t>
      </w:r>
      <w:proofErr w:type="spellStart"/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mkdir</w:t>
      </w:r>
      <w:proofErr w:type="spellEnd"/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 </w:t>
      </w:r>
      <w:proofErr w:type="spellStart"/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tom_repo</w:t>
      </w:r>
      <w:proofErr w:type="spellEnd"/>
    </w:p>
    <w:p w14:paraId="55555E60" w14:textId="77777777" w:rsidR="00C66086" w:rsidRP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471271B3" w14:textId="66CFDC7C" w:rsidR="00C66086" w:rsidRP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$ cd </w:t>
      </w:r>
      <w:proofErr w:type="spellStart"/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tom_repo</w:t>
      </w:r>
      <w:proofErr w:type="spellEnd"/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/</w:t>
      </w:r>
    </w:p>
    <w:p w14:paraId="29A0BE4A" w14:textId="77777777" w:rsidR="00C66086" w:rsidRP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16B0E3B1" w14:textId="4F4A8166" w:rsidR="00C66086" w:rsidRP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$ git </w:t>
      </w:r>
      <w:proofErr w:type="spellStart"/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init</w:t>
      </w:r>
      <w:proofErr w:type="spellEnd"/>
    </w:p>
    <w:p w14:paraId="1B1BC9BB" w14:textId="77777777" w:rsidR="00C66086" w:rsidRP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Initialized empty Git repository in /home/tom/</w:t>
      </w:r>
      <w:proofErr w:type="spellStart"/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tom_repo</w:t>
      </w:r>
      <w:proofErr w:type="spellEnd"/>
      <w:proofErr w:type="gramStart"/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/.git</w:t>
      </w:r>
      <w:proofErr w:type="gramEnd"/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/</w:t>
      </w:r>
    </w:p>
    <w:p w14:paraId="1416C8E7" w14:textId="77777777" w:rsidR="00C66086" w:rsidRP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492601B6" w14:textId="6B53B800" w:rsidR="00C66086" w:rsidRP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#To</w:t>
      </w:r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 </w:t>
      </w:r>
      <w:r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a</w:t>
      </w:r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dd </w:t>
      </w:r>
      <w:r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file A</w:t>
      </w:r>
    </w:p>
    <w:p w14:paraId="521C7B02" w14:textId="77777777" w:rsidR="00C66086" w:rsidRP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360C5BE1" w14:textId="77777777" w:rsidR="00C66086" w:rsidRP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# show files present in the staging area</w:t>
      </w:r>
    </w:p>
    <w:p w14:paraId="29A7D80A" w14:textId="39258894" w:rsidR="00C66086" w:rsidRP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$ git status -s</w:t>
      </w:r>
    </w:p>
    <w:p w14:paraId="2717C915" w14:textId="77777777" w:rsidR="00C66086" w:rsidRP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?? README</w:t>
      </w:r>
    </w:p>
    <w:p w14:paraId="5689EF1D" w14:textId="77777777" w:rsidR="00C66086" w:rsidRP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04A70621" w14:textId="25F46255" w:rsidR="00C66086" w:rsidRP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$ git </w:t>
      </w:r>
      <w:proofErr w:type="gramStart"/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add .</w:t>
      </w:r>
      <w:proofErr w:type="gramEnd"/>
    </w:p>
    <w:p w14:paraId="16A2C442" w14:textId="52372358" w:rsid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7D4FC827" w14:textId="56023825" w:rsidR="00C66086" w:rsidRP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$ git status -s</w:t>
      </w:r>
    </w:p>
    <w:p w14:paraId="78BE7880" w14:textId="77777777" w:rsidR="00C66086" w:rsidRP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A README</w:t>
      </w:r>
    </w:p>
    <w:p w14:paraId="3E21BBEA" w14:textId="77777777" w:rsidR="00C66086" w:rsidRP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2F32CBC3" w14:textId="388F1292" w:rsid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$ git commit -m 'Initial commit'</w:t>
      </w:r>
    </w:p>
    <w:p w14:paraId="22F55125" w14:textId="77777777" w:rsidR="00C66086" w:rsidRP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[master (root-commit) 19ae206] Initial commit</w:t>
      </w:r>
    </w:p>
    <w:p w14:paraId="3836CBB0" w14:textId="77777777" w:rsidR="00C66086" w:rsidRP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1 files changed, 1 </w:t>
      </w:r>
      <w:proofErr w:type="gramStart"/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insertions(</w:t>
      </w:r>
      <w:proofErr w:type="gramEnd"/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+), 0 deletions(-)</w:t>
      </w:r>
    </w:p>
    <w:p w14:paraId="2930F136" w14:textId="77777777" w:rsidR="00C66086" w:rsidRP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create mode 100644 README</w:t>
      </w:r>
    </w:p>
    <w:p w14:paraId="63C82FD2" w14:textId="77777777" w:rsidR="00C66086" w:rsidRP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1626824C" w14:textId="1BD2254C" w:rsid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$ </w:t>
      </w:r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git log</w:t>
      </w:r>
    </w:p>
    <w:p w14:paraId="3F314BD0" w14:textId="77777777" w:rsidR="00C66086" w:rsidRP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commit 19ae20683fc460db7d127cf201a1429523b0e319</w:t>
      </w:r>
    </w:p>
    <w:p w14:paraId="613647D3" w14:textId="77777777" w:rsidR="00C66086" w:rsidRP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Author: Tom Cat &lt;tom@tutorialspoint.com&gt;</w:t>
      </w:r>
    </w:p>
    <w:p w14:paraId="7A6E492F" w14:textId="77777777" w:rsidR="00C66086" w:rsidRP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Date: Wed Sep 11 07:32:56 2013 +0530</w:t>
      </w:r>
    </w:p>
    <w:p w14:paraId="73FA809D" w14:textId="77777777" w:rsidR="00C66086" w:rsidRP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6C2500A4" w14:textId="77777777" w:rsidR="00C66086" w:rsidRP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Initial commit</w:t>
      </w:r>
    </w:p>
    <w:p w14:paraId="3FA48240" w14:textId="7FE2BFB5" w:rsid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38E1741F" w14:textId="37B9A950" w:rsid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#File added to local repo now</w:t>
      </w:r>
    </w:p>
    <w:p w14:paraId="68A12B44" w14:textId="0A05BB4E" w:rsid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18EF4C85" w14:textId="4A0D686E" w:rsid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# </w:t>
      </w:r>
      <w:proofErr w:type="gramStart"/>
      <w:r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One time</w:t>
      </w:r>
      <w:proofErr w:type="gramEnd"/>
      <w:r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 operation to add remote repo – get link from </w:t>
      </w:r>
      <w:proofErr w:type="spellStart"/>
      <w:r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gitweb</w:t>
      </w:r>
      <w:proofErr w:type="spellEnd"/>
    </w:p>
    <w:p w14:paraId="3A2F536D" w14:textId="77777777" w:rsid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$ git remote add origin </w:t>
      </w:r>
      <w:hyperlink r:id="rId9" w:history="1">
        <w:r w:rsidRPr="00C66086">
          <w:rPr>
            <w:rStyle w:val="Hyperlink"/>
            <w:rFonts w:ascii="Courier New" w:eastAsia="Times New Roman" w:hAnsi="Courier New" w:cs="Courier New"/>
            <w:sz w:val="23"/>
            <w:szCs w:val="23"/>
            <w:lang w:val="en-IN" w:eastAsia="en-IN"/>
          </w:rPr>
          <w:t>gituser@git.server.com:project.git</w:t>
        </w:r>
      </w:hyperlink>
    </w:p>
    <w:p w14:paraId="72FCD4FD" w14:textId="55AAFDA9" w:rsidR="00C66086" w:rsidRP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$ </w:t>
      </w:r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git push origin master</w:t>
      </w:r>
    </w:p>
    <w:p w14:paraId="7466749F" w14:textId="77777777" w:rsidR="00C66086" w:rsidRP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480FF514" w14:textId="486032E3" w:rsid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For user 2:</w:t>
      </w:r>
    </w:p>
    <w:p w14:paraId="0BAF33FE" w14:textId="77777777" w:rsidR="00C66086" w:rsidRP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1B85DB7F" w14:textId="77777777" w:rsidR="00C66086" w:rsidRP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$ </w:t>
      </w:r>
      <w:proofErr w:type="spellStart"/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mkdir</w:t>
      </w:r>
      <w:proofErr w:type="spellEnd"/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 </w:t>
      </w:r>
      <w:proofErr w:type="spellStart"/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jerry_repo</w:t>
      </w:r>
      <w:proofErr w:type="spellEnd"/>
    </w:p>
    <w:p w14:paraId="3C034BC2" w14:textId="77777777" w:rsid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5DEBA81D" w14:textId="0CCC26CD" w:rsid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$ cd </w:t>
      </w:r>
      <w:proofErr w:type="spellStart"/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jerry_repo</w:t>
      </w:r>
      <w:proofErr w:type="spellEnd"/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/</w:t>
      </w:r>
    </w:p>
    <w:p w14:paraId="0EF9439E" w14:textId="77777777" w:rsidR="00C66086" w:rsidRP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4A3F81C2" w14:textId="653A4E93" w:rsidR="00C66086" w:rsidRDefault="00C66086" w:rsidP="00A77266">
      <w:pPr>
        <w:pStyle w:val="ListBullet"/>
        <w:numPr>
          <w:ilvl w:val="0"/>
          <w:numId w:val="0"/>
        </w:numPr>
        <w:ind w:left="432" w:hanging="432"/>
      </w:pPr>
      <w:r>
        <w:t>#Clone repo</w:t>
      </w:r>
    </w:p>
    <w:p w14:paraId="004FD14B" w14:textId="77777777" w:rsidR="00C66086" w:rsidRP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$ git clone </w:t>
      </w:r>
      <w:proofErr w:type="spellStart"/>
      <w:proofErr w:type="gramStart"/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gituser@git.server.com:project.git</w:t>
      </w:r>
      <w:proofErr w:type="spellEnd"/>
      <w:proofErr w:type="gramEnd"/>
    </w:p>
    <w:p w14:paraId="1BF741DD" w14:textId="77777777" w:rsidR="00C66086" w:rsidRP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Initialized empty Git repository in /home/jerry/</w:t>
      </w:r>
      <w:proofErr w:type="spellStart"/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jerry_repo</w:t>
      </w:r>
      <w:proofErr w:type="spellEnd"/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/project</w:t>
      </w:r>
      <w:proofErr w:type="gramStart"/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/.git</w:t>
      </w:r>
      <w:proofErr w:type="gramEnd"/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/</w:t>
      </w:r>
    </w:p>
    <w:p w14:paraId="77A669AA" w14:textId="77777777" w:rsidR="00C66086" w:rsidRP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remote: Counting objects: 3, done.</w:t>
      </w:r>
    </w:p>
    <w:p w14:paraId="4630894E" w14:textId="77777777" w:rsidR="00C66086" w:rsidRP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Receiving objects: 100% (3/3), 241 bytes, done.</w:t>
      </w:r>
    </w:p>
    <w:p w14:paraId="4F105A90" w14:textId="77777777" w:rsidR="00C66086" w:rsidRP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remote: Total 3 (delta 0), reused 0 (delta 0)</w:t>
      </w:r>
    </w:p>
    <w:p w14:paraId="0BE1363D" w14:textId="72C08E4C" w:rsidR="00C66086" w:rsidRDefault="00C66086" w:rsidP="00A77266">
      <w:pPr>
        <w:pStyle w:val="ListBullet"/>
        <w:numPr>
          <w:ilvl w:val="0"/>
          <w:numId w:val="0"/>
        </w:numPr>
        <w:ind w:left="432" w:hanging="432"/>
      </w:pPr>
    </w:p>
    <w:p w14:paraId="02169723" w14:textId="77777777" w:rsidR="00C66086" w:rsidRP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$ cd project/</w:t>
      </w:r>
    </w:p>
    <w:p w14:paraId="601FED86" w14:textId="218CCE13" w:rsidR="00C66086" w:rsidRDefault="00C66086" w:rsidP="00A77266">
      <w:pPr>
        <w:pStyle w:val="ListBullet"/>
        <w:numPr>
          <w:ilvl w:val="0"/>
          <w:numId w:val="0"/>
        </w:numPr>
        <w:ind w:left="432" w:hanging="432"/>
      </w:pPr>
    </w:p>
    <w:p w14:paraId="26A411AF" w14:textId="77777777" w:rsidR="00C66086" w:rsidRP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$ ls</w:t>
      </w:r>
    </w:p>
    <w:p w14:paraId="0DD38CFE" w14:textId="77777777" w:rsidR="00C66086" w:rsidRPr="00C66086" w:rsidRDefault="00C66086" w:rsidP="00C660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C66086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README</w:t>
      </w:r>
    </w:p>
    <w:p w14:paraId="6B5C8F8D" w14:textId="477BDE6B" w:rsidR="00527118" w:rsidRDefault="00527118" w:rsidP="00527118">
      <w:pPr>
        <w:pStyle w:val="ListBullet"/>
        <w:numPr>
          <w:ilvl w:val="0"/>
          <w:numId w:val="0"/>
        </w:numPr>
      </w:pPr>
    </w:p>
    <w:p w14:paraId="76108111" w14:textId="5647CA59" w:rsidR="00527118" w:rsidRDefault="00527118" w:rsidP="00527118">
      <w:pPr>
        <w:pStyle w:val="HTMLPreformatted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>
        <w:lastRenderedPageBreak/>
        <w:t xml:space="preserve">#Modified and going to update </w:t>
      </w:r>
      <w:proofErr w:type="spellStart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string.c</w:t>
      </w:r>
      <w:proofErr w:type="spellEnd"/>
      <w:r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 file</w:t>
      </w:r>
    </w:p>
    <w:p w14:paraId="08A821B3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$ git status -s</w:t>
      </w:r>
    </w:p>
    <w:p w14:paraId="64201403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?? string</w:t>
      </w:r>
    </w:p>
    <w:p w14:paraId="3DAC91D4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?? </w:t>
      </w:r>
      <w:proofErr w:type="spellStart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string.c</w:t>
      </w:r>
      <w:proofErr w:type="spellEnd"/>
    </w:p>
    <w:p w14:paraId="1B2A9B77" w14:textId="1F83C2AF" w:rsidR="00527118" w:rsidRDefault="00527118" w:rsidP="00527118">
      <w:pPr>
        <w:pStyle w:val="HTMLPreformatted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7BB4D286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$ git add </w:t>
      </w:r>
      <w:proofErr w:type="spellStart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string.c</w:t>
      </w:r>
      <w:proofErr w:type="spellEnd"/>
    </w:p>
    <w:p w14:paraId="1CD07B6F" w14:textId="32E89F56" w:rsidR="00527118" w:rsidRDefault="00527118" w:rsidP="00527118">
      <w:pPr>
        <w:pStyle w:val="HTMLPreformatted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22ABBD09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$ git status -s</w:t>
      </w:r>
    </w:p>
    <w:p w14:paraId="3B7BFDA7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A </w:t>
      </w:r>
      <w:proofErr w:type="spellStart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string.c</w:t>
      </w:r>
      <w:proofErr w:type="spellEnd"/>
    </w:p>
    <w:p w14:paraId="1EBECADC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?? string</w:t>
      </w:r>
    </w:p>
    <w:p w14:paraId="213577D7" w14:textId="66D85EC9" w:rsidR="00527118" w:rsidRDefault="00527118" w:rsidP="00527118">
      <w:pPr>
        <w:pStyle w:val="HTMLPreformatted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4EB2D3AB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$ git commit -m 'Implemented </w:t>
      </w:r>
      <w:proofErr w:type="spellStart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my_strlen</w:t>
      </w:r>
      <w:proofErr w:type="spellEnd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 function'</w:t>
      </w:r>
    </w:p>
    <w:p w14:paraId="6D5AFE9C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[master cbe1249] Implemented </w:t>
      </w:r>
      <w:proofErr w:type="spellStart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my_strlen</w:t>
      </w:r>
      <w:proofErr w:type="spellEnd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 function</w:t>
      </w:r>
    </w:p>
    <w:p w14:paraId="56E6A227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1 files changed, 24 </w:t>
      </w:r>
      <w:proofErr w:type="gramStart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insertions(</w:t>
      </w:r>
      <w:proofErr w:type="gramEnd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+), 0 deletions(-)</w:t>
      </w:r>
    </w:p>
    <w:p w14:paraId="68E79931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create mode 100644 </w:t>
      </w:r>
      <w:proofErr w:type="spellStart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string.c</w:t>
      </w:r>
      <w:proofErr w:type="spellEnd"/>
    </w:p>
    <w:p w14:paraId="15B944A0" w14:textId="0A31AB54" w:rsidR="00527118" w:rsidRDefault="00527118" w:rsidP="00527118">
      <w:pPr>
        <w:pStyle w:val="HTMLPreformatted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2E867B46" w14:textId="518800E0" w:rsidR="00527118" w:rsidRDefault="00527118" w:rsidP="00527118">
      <w:pPr>
        <w:pStyle w:val="HTMLPreformatted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#He likes to change a file committed. He didn’t do push yet</w:t>
      </w:r>
    </w:p>
    <w:p w14:paraId="3A6A38A6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$ git log</w:t>
      </w:r>
    </w:p>
    <w:p w14:paraId="62912DBF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commit cbe1249b140dad24b2c35b15cc7e26a6f02d2277</w:t>
      </w:r>
    </w:p>
    <w:p w14:paraId="7694D692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Author: Jerry Mouse &lt;jerry@tutorialspoint.com&gt;</w:t>
      </w:r>
    </w:p>
    <w:p w14:paraId="46F8853E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Date: Wed Sep 11 08:05:26 2013 +0530</w:t>
      </w:r>
    </w:p>
    <w:p w14:paraId="471C6C12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286AD27F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Implemented </w:t>
      </w:r>
      <w:proofErr w:type="spellStart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my_strlen</w:t>
      </w:r>
      <w:proofErr w:type="spellEnd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 function</w:t>
      </w:r>
    </w:p>
    <w:p w14:paraId="69966F1C" w14:textId="7E0038DD" w:rsidR="00527118" w:rsidRDefault="00527118" w:rsidP="00527118">
      <w:pPr>
        <w:pStyle w:val="HTMLPreformatted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69927FC7" w14:textId="7F377313" w:rsidR="00527118" w:rsidRDefault="00527118" w:rsidP="00527118">
      <w:pPr>
        <w:pStyle w:val="HTMLPreformatted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#To view commit details</w:t>
      </w:r>
    </w:p>
    <w:p w14:paraId="210386A4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$ git show cbe1249b140dad24b2c35b15cc7e26a6f02d2277</w:t>
      </w:r>
    </w:p>
    <w:p w14:paraId="0D46AD85" w14:textId="099196C6" w:rsidR="00527118" w:rsidRDefault="00527118" w:rsidP="00527118">
      <w:pPr>
        <w:pStyle w:val="HTMLPreformatted"/>
        <w:rPr>
          <w:rFonts w:ascii="Courier New" w:eastAsia="Times New Roman" w:hAnsi="Courier New" w:cs="Courier New"/>
          <w:b/>
          <w:bCs/>
          <w:color w:val="auto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auto"/>
          <w:sz w:val="23"/>
          <w:szCs w:val="23"/>
          <w:lang w:val="en-IN" w:eastAsia="en-IN"/>
        </w:rPr>
        <w:t>&lt;File contents&gt;</w:t>
      </w:r>
    </w:p>
    <w:p w14:paraId="3151E68C" w14:textId="48993D3E" w:rsidR="00527118" w:rsidRPr="00527118" w:rsidRDefault="00527118" w:rsidP="00527118">
      <w:pPr>
        <w:pStyle w:val="HTMLPreformatted"/>
        <w:rPr>
          <w:rFonts w:ascii="Courier New" w:eastAsia="Times New Roman" w:hAnsi="Courier New" w:cs="Courier New"/>
          <w:b/>
          <w:bCs/>
          <w:color w:val="auto"/>
          <w:sz w:val="23"/>
          <w:szCs w:val="23"/>
          <w:lang w:val="en-IN" w:eastAsia="en-IN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&lt;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'+'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sign before lines, which are newly added and 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'−'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for deleted lines.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&gt;</w:t>
      </w:r>
    </w:p>
    <w:p w14:paraId="60705AAE" w14:textId="3175BAFE" w:rsidR="00527118" w:rsidRDefault="00527118" w:rsidP="00527118">
      <w:pPr>
        <w:pStyle w:val="HTMLPreformatted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0C936543" w14:textId="1570BF98" w:rsidR="00527118" w:rsidRDefault="00527118" w:rsidP="00527118">
      <w:pPr>
        <w:pStyle w:val="HTMLPreformatted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#To review changes</w:t>
      </w:r>
    </w:p>
    <w:p w14:paraId="766E1C46" w14:textId="39CF4C17" w:rsid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$ git diff</w:t>
      </w:r>
    </w:p>
    <w:p w14:paraId="60A6DCA7" w14:textId="60FF8B00" w:rsid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&lt; sample </w:t>
      </w:r>
      <w:proofErr w:type="gramStart"/>
      <w:r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output :</w:t>
      </w:r>
      <w:proofErr w:type="gramEnd"/>
    </w:p>
    <w:p w14:paraId="72F726F5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   - </w:t>
      </w:r>
      <w:proofErr w:type="spellStart"/>
      <w:proofErr w:type="gramStart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printf</w:t>
      </w:r>
      <w:proofErr w:type="spellEnd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(</w:t>
      </w:r>
      <w:proofErr w:type="gramEnd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"string </w:t>
      </w:r>
      <w:proofErr w:type="spellStart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lenght</w:t>
      </w:r>
      <w:proofErr w:type="spellEnd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 of %s = %d\n", s[</w:t>
      </w:r>
      <w:proofErr w:type="spellStart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i</w:t>
      </w:r>
      <w:proofErr w:type="spellEnd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], </w:t>
      </w:r>
      <w:proofErr w:type="spellStart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my_strlen</w:t>
      </w:r>
      <w:proofErr w:type="spellEnd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(s[</w:t>
      </w:r>
      <w:proofErr w:type="spellStart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i</w:t>
      </w:r>
      <w:proofErr w:type="spellEnd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]));</w:t>
      </w:r>
    </w:p>
    <w:p w14:paraId="0E9E704E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   + </w:t>
      </w:r>
      <w:proofErr w:type="spellStart"/>
      <w:proofErr w:type="gramStart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printf</w:t>
      </w:r>
      <w:proofErr w:type="spellEnd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(</w:t>
      </w:r>
      <w:proofErr w:type="gramEnd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"string </w:t>
      </w:r>
      <w:proofErr w:type="spellStart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lenght</w:t>
      </w:r>
      <w:proofErr w:type="spellEnd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 of %s = %</w:t>
      </w:r>
      <w:proofErr w:type="spellStart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lu</w:t>
      </w:r>
      <w:proofErr w:type="spellEnd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\n", s[</w:t>
      </w:r>
      <w:proofErr w:type="spellStart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i</w:t>
      </w:r>
      <w:proofErr w:type="spellEnd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], </w:t>
      </w:r>
      <w:proofErr w:type="spellStart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my_strlen</w:t>
      </w:r>
      <w:proofErr w:type="spellEnd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(s[</w:t>
      </w:r>
      <w:proofErr w:type="spellStart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i</w:t>
      </w:r>
      <w:proofErr w:type="spellEnd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]));</w:t>
      </w:r>
    </w:p>
    <w:p w14:paraId="2B930D8C" w14:textId="77777777" w:rsid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5C24956D" w14:textId="02854E91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&gt;</w:t>
      </w:r>
    </w:p>
    <w:p w14:paraId="515042D1" w14:textId="46846DAB" w:rsidR="00527118" w:rsidRDefault="00527118" w:rsidP="00527118">
      <w:pPr>
        <w:pStyle w:val="HTMLPreformatted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61701DD3" w14:textId="7C816ED4" w:rsidR="00527118" w:rsidRDefault="00527118" w:rsidP="00527118">
      <w:pPr>
        <w:pStyle w:val="HTMLPreformatted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#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The amend operation changes the last commit including your commit message; it creates a new commit ID.</w:t>
      </w:r>
    </w:p>
    <w:p w14:paraId="245C1BD5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[</w:t>
      </w:r>
      <w:proofErr w:type="spellStart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jerry@CentOS</w:t>
      </w:r>
      <w:proofErr w:type="spellEnd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 </w:t>
      </w:r>
      <w:proofErr w:type="gramStart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project]$</w:t>
      </w:r>
      <w:proofErr w:type="gramEnd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 git commit --amend -m 'Changed return type of </w:t>
      </w:r>
      <w:proofErr w:type="spellStart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my_strlen</w:t>
      </w:r>
      <w:proofErr w:type="spellEnd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 to </w:t>
      </w:r>
      <w:proofErr w:type="spellStart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size_t</w:t>
      </w:r>
      <w:proofErr w:type="spellEnd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'</w:t>
      </w:r>
    </w:p>
    <w:p w14:paraId="7CA47831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[master d1e19d3] Changed return type of </w:t>
      </w:r>
      <w:proofErr w:type="spellStart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my_strlen</w:t>
      </w:r>
      <w:proofErr w:type="spellEnd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 to </w:t>
      </w:r>
      <w:proofErr w:type="spellStart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size_t</w:t>
      </w:r>
      <w:proofErr w:type="spellEnd"/>
    </w:p>
    <w:p w14:paraId="4CA3EA62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1 files changed, 24 </w:t>
      </w:r>
      <w:proofErr w:type="gramStart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insertions(</w:t>
      </w:r>
      <w:proofErr w:type="gramEnd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+), 0 deletions(-)</w:t>
      </w:r>
    </w:p>
    <w:p w14:paraId="476391BC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create mode 100644 </w:t>
      </w:r>
      <w:proofErr w:type="spellStart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string.c</w:t>
      </w:r>
      <w:proofErr w:type="spellEnd"/>
    </w:p>
    <w:p w14:paraId="79113581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$ git log</w:t>
      </w:r>
    </w:p>
    <w:p w14:paraId="69C90564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commit d1e19d316224cddc437e3ed34ec3c931ad803958</w:t>
      </w:r>
    </w:p>
    <w:p w14:paraId="5FE0C343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Author: Jerry Mouse &lt;jerry@tutorialspoint.com&gt;</w:t>
      </w:r>
    </w:p>
    <w:p w14:paraId="4CAFDDCC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Date: Wed Sep 11 08:05:26 2013 +0530</w:t>
      </w:r>
    </w:p>
    <w:p w14:paraId="11DCA9A3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5964937A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Changed return type of </w:t>
      </w:r>
      <w:proofErr w:type="spellStart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my_strlen</w:t>
      </w:r>
      <w:proofErr w:type="spellEnd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 to </w:t>
      </w:r>
      <w:proofErr w:type="spellStart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size_t</w:t>
      </w:r>
      <w:proofErr w:type="spellEnd"/>
    </w:p>
    <w:p w14:paraId="027A912E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33204DBB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7952C55E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commit 19ae20683fc460db7d127cf201a1429523b0e319</w:t>
      </w:r>
    </w:p>
    <w:p w14:paraId="776A8E19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Author: Tom Cat &lt;tom@tutorialspoint.com&gt;</w:t>
      </w:r>
    </w:p>
    <w:p w14:paraId="4DDA4519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Date: Wed Sep 11 07:32:56 2013 +0530</w:t>
      </w:r>
    </w:p>
    <w:p w14:paraId="4999BF33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2A48EFAE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Initial commit</w:t>
      </w:r>
    </w:p>
    <w:p w14:paraId="4E28AD6A" w14:textId="3814E92A" w:rsidR="00527118" w:rsidRDefault="00527118" w:rsidP="00527118">
      <w:pPr>
        <w:pStyle w:val="HTMLPreformatted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1541CDEC" w14:textId="3E74CCFA" w:rsidR="00527118" w:rsidRDefault="00527118" w:rsidP="00527118">
      <w:pPr>
        <w:pStyle w:val="HTMLPreformatted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#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Before push operation, he wants to review his changes, so he uses the 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git show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command to review his changes.</w:t>
      </w:r>
    </w:p>
    <w:p w14:paraId="4C7AC32C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$ git show d1e19d316224cddc437e3ed34ec3c931ad803958</w:t>
      </w:r>
    </w:p>
    <w:p w14:paraId="21E8616C" w14:textId="03BDB7D5" w:rsidR="00527118" w:rsidRDefault="00527118" w:rsidP="00527118">
      <w:pPr>
        <w:pStyle w:val="HTMLPreformatted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&lt; Contents &gt;</w:t>
      </w:r>
    </w:p>
    <w:p w14:paraId="20421151" w14:textId="219F06FA" w:rsidR="00527118" w:rsidRDefault="00527118" w:rsidP="00527118">
      <w:pPr>
        <w:pStyle w:val="HTMLPreformatted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337428F1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$ git push origin master</w:t>
      </w:r>
    </w:p>
    <w:p w14:paraId="79A213DD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Counting objects: 4, done.</w:t>
      </w:r>
    </w:p>
    <w:p w14:paraId="59E103EA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Compressing objects: 100% (3/3), done.</w:t>
      </w:r>
    </w:p>
    <w:p w14:paraId="286000F3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Writing objects: 100% (3/3), 517 bytes, done.</w:t>
      </w:r>
    </w:p>
    <w:p w14:paraId="0611350F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Total 3 (delta 0), reused 0 (delta 0)</w:t>
      </w:r>
    </w:p>
    <w:p w14:paraId="5D2D3E90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To </w:t>
      </w:r>
      <w:proofErr w:type="spellStart"/>
      <w:proofErr w:type="gramStart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gituser@git.server.com:project.git</w:t>
      </w:r>
      <w:proofErr w:type="spellEnd"/>
      <w:proofErr w:type="gramEnd"/>
    </w:p>
    <w:p w14:paraId="2BC60A68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19ae</w:t>
      </w:r>
      <w:proofErr w:type="gramStart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206..</w:t>
      </w:r>
      <w:proofErr w:type="gramEnd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d1e19d3 master −&gt; master</w:t>
      </w:r>
    </w:p>
    <w:p w14:paraId="6CDB6149" w14:textId="3B778496" w:rsidR="00527118" w:rsidRDefault="00527118" w:rsidP="00527118">
      <w:pPr>
        <w:pStyle w:val="HTMLPreformatted"/>
        <w:rPr>
          <w:rFonts w:ascii="Courier New" w:eastAsia="Times New Roman" w:hAnsi="Courier New" w:cs="Courier New"/>
          <w:b/>
          <w:bCs/>
          <w:color w:val="auto"/>
          <w:sz w:val="23"/>
          <w:szCs w:val="23"/>
          <w:lang w:val="en-IN" w:eastAsia="en-IN"/>
        </w:rPr>
      </w:pPr>
    </w:p>
    <w:p w14:paraId="73263020" w14:textId="2E4F41F2" w:rsidR="00527118" w:rsidRDefault="00527118" w:rsidP="00527118">
      <w:pPr>
        <w:pStyle w:val="HTMLPreformatted"/>
        <w:rPr>
          <w:rFonts w:ascii="Courier New" w:eastAsia="Times New Roman" w:hAnsi="Courier New" w:cs="Courier New"/>
          <w:b/>
          <w:bCs/>
          <w:color w:val="auto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auto"/>
          <w:sz w:val="23"/>
          <w:szCs w:val="23"/>
          <w:lang w:val="en-IN" w:eastAsia="en-IN"/>
        </w:rPr>
        <w:t>Modify delivered file by another user</w:t>
      </w:r>
      <w:r w:rsidR="000674F5">
        <w:rPr>
          <w:rFonts w:ascii="Courier New" w:eastAsia="Times New Roman" w:hAnsi="Courier New" w:cs="Courier New"/>
          <w:b/>
          <w:bCs/>
          <w:color w:val="auto"/>
          <w:sz w:val="23"/>
          <w:szCs w:val="23"/>
          <w:lang w:val="en-IN" w:eastAsia="en-IN"/>
        </w:rPr>
        <w:t>.</w:t>
      </w:r>
    </w:p>
    <w:p w14:paraId="3E1A1442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$ git clone </w:t>
      </w:r>
      <w:proofErr w:type="spellStart"/>
      <w:proofErr w:type="gramStart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gituser@git.server.com:project.git</w:t>
      </w:r>
      <w:proofErr w:type="spellEnd"/>
      <w:proofErr w:type="gramEnd"/>
    </w:p>
    <w:p w14:paraId="04C7BF5A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$ cd project/</w:t>
      </w:r>
    </w:p>
    <w:p w14:paraId="211FE42B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$ git log</w:t>
      </w:r>
    </w:p>
    <w:p w14:paraId="7F20EC0E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$ git diff</w:t>
      </w:r>
    </w:p>
    <w:p w14:paraId="6F83A684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$ git status -s</w:t>
      </w:r>
    </w:p>
    <w:p w14:paraId="7AE54D1C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$ git add </w:t>
      </w:r>
      <w:proofErr w:type="spellStart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string.c</w:t>
      </w:r>
      <w:proofErr w:type="spellEnd"/>
    </w:p>
    <w:p w14:paraId="747363C1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$ git commit -m 'Changed char pointer to </w:t>
      </w:r>
      <w:proofErr w:type="spellStart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const</w:t>
      </w:r>
      <w:proofErr w:type="spellEnd"/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 char pointer'</w:t>
      </w:r>
    </w:p>
    <w:p w14:paraId="28CF1F9D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$ git log</w:t>
      </w:r>
    </w:p>
    <w:p w14:paraId="2D68C75F" w14:textId="77777777" w:rsidR="00527118" w:rsidRPr="00527118" w:rsidRDefault="00527118" w:rsidP="005271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527118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$ git push origin master</w:t>
      </w:r>
    </w:p>
    <w:p w14:paraId="0F9956E6" w14:textId="31A1BC41" w:rsidR="00527118" w:rsidRDefault="00527118" w:rsidP="00527118">
      <w:pPr>
        <w:pStyle w:val="HTMLPreformatted"/>
        <w:rPr>
          <w:rFonts w:ascii="Courier New" w:eastAsia="Times New Roman" w:hAnsi="Courier New" w:cs="Courier New"/>
          <w:b/>
          <w:bCs/>
          <w:color w:val="auto"/>
          <w:sz w:val="23"/>
          <w:szCs w:val="23"/>
          <w:lang w:val="en-IN" w:eastAsia="en-IN"/>
        </w:rPr>
      </w:pPr>
    </w:p>
    <w:p w14:paraId="4D4E65E2" w14:textId="77777777" w:rsidR="000674F5" w:rsidRDefault="000674F5" w:rsidP="00527118">
      <w:pPr>
        <w:pStyle w:val="HTMLPreformatted"/>
        <w:rPr>
          <w:rFonts w:ascii="Courier New" w:eastAsia="Times New Roman" w:hAnsi="Courier New" w:cs="Courier New"/>
          <w:b/>
          <w:bCs/>
          <w:color w:val="auto"/>
          <w:sz w:val="23"/>
          <w:szCs w:val="23"/>
          <w:lang w:val="en-IN" w:eastAsia="en-IN"/>
        </w:rPr>
      </w:pPr>
    </w:p>
    <w:p w14:paraId="24BFCD33" w14:textId="3174A8A4" w:rsidR="000674F5" w:rsidRDefault="000674F5" w:rsidP="00527118">
      <w:pPr>
        <w:pStyle w:val="HTMLPreformatted"/>
        <w:rPr>
          <w:rFonts w:ascii="Courier New" w:eastAsia="Times New Roman" w:hAnsi="Courier New" w:cs="Courier New"/>
          <w:b/>
          <w:bCs/>
          <w:color w:val="auto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auto"/>
          <w:sz w:val="23"/>
          <w:szCs w:val="23"/>
          <w:lang w:val="en-IN" w:eastAsia="en-IN"/>
        </w:rPr>
        <w:t>Meanwhile another user wants to add new function but local file is not updated/sync with remote repo</w:t>
      </w:r>
    </w:p>
    <w:p w14:paraId="1A59374D" w14:textId="13D8DF07" w:rsidR="000674F5" w:rsidRDefault="000674F5" w:rsidP="00527118">
      <w:pPr>
        <w:pStyle w:val="HTMLPreformatted"/>
        <w:rPr>
          <w:rFonts w:ascii="Courier New" w:eastAsia="Times New Roman" w:hAnsi="Courier New" w:cs="Courier New"/>
          <w:b/>
          <w:bCs/>
          <w:color w:val="auto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auto"/>
          <w:sz w:val="23"/>
          <w:szCs w:val="23"/>
          <w:lang w:val="en-IN" w:eastAsia="en-IN"/>
        </w:rPr>
        <w:t>If he tries to push</w:t>
      </w:r>
    </w:p>
    <w:p w14:paraId="0C5BEBA0" w14:textId="77777777" w:rsidR="000674F5" w:rsidRP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$ git push origin master</w:t>
      </w:r>
    </w:p>
    <w:p w14:paraId="527D418C" w14:textId="77777777" w:rsidR="000674F5" w:rsidRP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To </w:t>
      </w:r>
      <w:proofErr w:type="spellStart"/>
      <w:proofErr w:type="gramStart"/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gituser@git.server.com:project.git</w:t>
      </w:r>
      <w:proofErr w:type="spellEnd"/>
      <w:proofErr w:type="gramEnd"/>
    </w:p>
    <w:p w14:paraId="2A487F90" w14:textId="77777777" w:rsidR="000674F5" w:rsidRP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! [rejected]</w:t>
      </w:r>
    </w:p>
    <w:p w14:paraId="3A5279C6" w14:textId="77777777" w:rsidR="000674F5" w:rsidRP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master −&gt; master (non-fast-forward)</w:t>
      </w:r>
    </w:p>
    <w:p w14:paraId="09167F31" w14:textId="77777777" w:rsidR="000674F5" w:rsidRP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error: failed to push some refs to </w:t>
      </w:r>
      <w:proofErr w:type="gramStart"/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'</w:t>
      </w:r>
      <w:proofErr w:type="spellStart"/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gituser@git.server.com:project.git</w:t>
      </w:r>
      <w:proofErr w:type="spellEnd"/>
      <w:proofErr w:type="gramEnd"/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'</w:t>
      </w:r>
    </w:p>
    <w:p w14:paraId="01F0CF76" w14:textId="427D0569" w:rsidR="000674F5" w:rsidRDefault="000674F5" w:rsidP="00527118">
      <w:pPr>
        <w:pStyle w:val="HTMLPreformatted"/>
        <w:rPr>
          <w:rFonts w:ascii="Courier New" w:eastAsia="Times New Roman" w:hAnsi="Courier New" w:cs="Courier New"/>
          <w:b/>
          <w:bCs/>
          <w:color w:val="auto"/>
          <w:sz w:val="23"/>
          <w:szCs w:val="23"/>
          <w:lang w:val="en-IN" w:eastAsia="en-IN"/>
        </w:rPr>
      </w:pPr>
    </w:p>
    <w:p w14:paraId="51456F60" w14:textId="5E29241C" w:rsidR="000674F5" w:rsidRDefault="000674F5" w:rsidP="00527118">
      <w:pPr>
        <w:pStyle w:val="HTMLPreformatted"/>
        <w:rPr>
          <w:rFonts w:ascii="Courier New" w:eastAsia="Times New Roman" w:hAnsi="Courier New" w:cs="Courier New"/>
          <w:b/>
          <w:bCs/>
          <w:color w:val="auto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auto"/>
          <w:sz w:val="23"/>
          <w:szCs w:val="23"/>
          <w:lang w:val="en-IN" w:eastAsia="en-IN"/>
        </w:rPr>
        <w:t xml:space="preserve">The user </w:t>
      </w:r>
      <w:proofErr w:type="gramStart"/>
      <w:r>
        <w:rPr>
          <w:rFonts w:ascii="Courier New" w:eastAsia="Times New Roman" w:hAnsi="Courier New" w:cs="Courier New"/>
          <w:b/>
          <w:bCs/>
          <w:color w:val="auto"/>
          <w:sz w:val="23"/>
          <w:szCs w:val="23"/>
          <w:lang w:val="en-IN" w:eastAsia="en-IN"/>
        </w:rPr>
        <w:t>have</w:t>
      </w:r>
      <w:proofErr w:type="gramEnd"/>
      <w:r>
        <w:rPr>
          <w:rFonts w:ascii="Courier New" w:eastAsia="Times New Roman" w:hAnsi="Courier New" w:cs="Courier New"/>
          <w:b/>
          <w:bCs/>
          <w:color w:val="auto"/>
          <w:sz w:val="23"/>
          <w:szCs w:val="23"/>
          <w:lang w:val="en-IN" w:eastAsia="en-IN"/>
        </w:rPr>
        <w:t xml:space="preserve"> to update his local repo first and then push it. </w:t>
      </w:r>
    </w:p>
    <w:p w14:paraId="6B5B39DC" w14:textId="35F69EE0" w:rsidR="000674F5" w:rsidRDefault="000674F5" w:rsidP="00527118">
      <w:pPr>
        <w:pStyle w:val="HTMLPreformatted"/>
        <w:rPr>
          <w:rFonts w:ascii="Courier New" w:eastAsia="Times New Roman" w:hAnsi="Courier New" w:cs="Courier New"/>
          <w:b/>
          <w:bCs/>
          <w:color w:val="auto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b/>
          <w:bCs/>
          <w:color w:val="auto"/>
          <w:sz w:val="23"/>
          <w:szCs w:val="23"/>
          <w:lang w:val="en-IN" w:eastAsia="en-IN"/>
        </w:rPr>
        <w:t>Get latest contents and then push</w:t>
      </w:r>
    </w:p>
    <w:p w14:paraId="04279F17" w14:textId="42735A71" w:rsid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$ git </w:t>
      </w:r>
      <w:proofErr w:type="gramStart"/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pull</w:t>
      </w:r>
      <w:proofErr w:type="gramEnd"/>
    </w:p>
    <w:p w14:paraId="418A735A" w14:textId="63765DAA" w:rsid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$ git push origin master</w:t>
      </w:r>
    </w:p>
    <w:p w14:paraId="4EF4248A" w14:textId="072A9D8D" w:rsid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08EACE6B" w14:textId="495B9649" w:rsid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59A159D1" w14:textId="7F8D1163" w:rsid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Stash operation. Keep changes and commit later. </w:t>
      </w:r>
    </w:p>
    <w:p w14:paraId="69C8AB72" w14:textId="77777777" w:rsidR="000674F5" w:rsidRP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$ git status -s</w:t>
      </w:r>
    </w:p>
    <w:p w14:paraId="526614FF" w14:textId="77777777" w:rsidR="000674F5" w:rsidRP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M </w:t>
      </w:r>
      <w:proofErr w:type="spellStart"/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string.c</w:t>
      </w:r>
      <w:proofErr w:type="spellEnd"/>
    </w:p>
    <w:p w14:paraId="314059A6" w14:textId="77777777" w:rsidR="000674F5" w:rsidRP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lastRenderedPageBreak/>
        <w:t>?? string</w:t>
      </w:r>
    </w:p>
    <w:p w14:paraId="61E110BA" w14:textId="77777777" w:rsid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6985B21D" w14:textId="77777777" w:rsidR="000674F5" w:rsidRP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$ git stash</w:t>
      </w:r>
    </w:p>
    <w:p w14:paraId="4843A3EB" w14:textId="77777777" w:rsidR="000674F5" w:rsidRP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Saved working directory and index state WIP on master: e86f062 Added </w:t>
      </w:r>
      <w:proofErr w:type="spellStart"/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my_strcpy</w:t>
      </w:r>
      <w:proofErr w:type="spellEnd"/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 function</w:t>
      </w:r>
    </w:p>
    <w:p w14:paraId="65F44117" w14:textId="3B023786" w:rsid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HEAD is now at e86f062 Added </w:t>
      </w:r>
      <w:proofErr w:type="spellStart"/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my_strcpy</w:t>
      </w:r>
      <w:proofErr w:type="spellEnd"/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 function</w:t>
      </w:r>
    </w:p>
    <w:p w14:paraId="5F18E4F2" w14:textId="77777777" w:rsidR="000674F5" w:rsidRP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3DAC210D" w14:textId="77777777" w:rsidR="000674F5" w:rsidRP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$ git status -s</w:t>
      </w:r>
    </w:p>
    <w:p w14:paraId="0F7CBC4D" w14:textId="22D00CD1" w:rsid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?? string</w:t>
      </w:r>
    </w:p>
    <w:p w14:paraId="22886753" w14:textId="77777777" w:rsid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5CB3466A" w14:textId="77777777" w:rsidR="000674F5" w:rsidRP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$ git stash list</w:t>
      </w:r>
    </w:p>
    <w:p w14:paraId="64A12C5E" w14:textId="77777777" w:rsidR="000674F5" w:rsidRP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stash</w:t>
      </w:r>
      <w:proofErr w:type="gramStart"/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@{</w:t>
      </w:r>
      <w:proofErr w:type="gramEnd"/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0}: WIP on master: e86f062 Added </w:t>
      </w:r>
      <w:proofErr w:type="spellStart"/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my_strcpy</w:t>
      </w:r>
      <w:proofErr w:type="spellEnd"/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 function</w:t>
      </w:r>
    </w:p>
    <w:p w14:paraId="713EDBF7" w14:textId="77777777" w:rsidR="000674F5" w:rsidRP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422E194D" w14:textId="55A5FE6B" w:rsid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Now try to commit save changes</w:t>
      </w:r>
    </w:p>
    <w:p w14:paraId="151B541F" w14:textId="77777777" w:rsidR="000674F5" w:rsidRP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$ git stash pop</w:t>
      </w:r>
    </w:p>
    <w:p w14:paraId="5C1E21F7" w14:textId="441062C2" w:rsid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43A974EF" w14:textId="60B2B8F5" w:rsid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Move operation</w:t>
      </w:r>
    </w:p>
    <w:p w14:paraId="481EAAC7" w14:textId="72C122A9" w:rsidR="000674F5" w:rsidRP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$ </w:t>
      </w:r>
      <w:proofErr w:type="spellStart"/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pwd</w:t>
      </w:r>
      <w:proofErr w:type="spellEnd"/>
    </w:p>
    <w:p w14:paraId="5B8A6464" w14:textId="77777777" w:rsidR="000674F5" w:rsidRP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/home/tom/project</w:t>
      </w:r>
    </w:p>
    <w:p w14:paraId="673A30D5" w14:textId="77777777" w:rsidR="000674F5" w:rsidRP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3E7059C9" w14:textId="765BA667" w:rsidR="000674F5" w:rsidRP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$ ls</w:t>
      </w:r>
    </w:p>
    <w:p w14:paraId="773137E7" w14:textId="77777777" w:rsidR="000674F5" w:rsidRP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README string </w:t>
      </w:r>
      <w:proofErr w:type="spellStart"/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string.c</w:t>
      </w:r>
      <w:proofErr w:type="spellEnd"/>
    </w:p>
    <w:p w14:paraId="363A887D" w14:textId="77777777" w:rsidR="000674F5" w:rsidRP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7E92E8B7" w14:textId="350BA4BF" w:rsidR="000674F5" w:rsidRP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$ </w:t>
      </w:r>
      <w:proofErr w:type="spellStart"/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mkdir</w:t>
      </w:r>
      <w:proofErr w:type="spellEnd"/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 </w:t>
      </w:r>
      <w:proofErr w:type="spellStart"/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src</w:t>
      </w:r>
      <w:proofErr w:type="spellEnd"/>
    </w:p>
    <w:p w14:paraId="64F6B55B" w14:textId="77777777" w:rsidR="000674F5" w:rsidRP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67984E14" w14:textId="1ABBF973" w:rsidR="000674F5" w:rsidRP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$ git mv </w:t>
      </w:r>
      <w:proofErr w:type="spellStart"/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string.c</w:t>
      </w:r>
      <w:proofErr w:type="spellEnd"/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 </w:t>
      </w:r>
      <w:proofErr w:type="spellStart"/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src</w:t>
      </w:r>
      <w:proofErr w:type="spellEnd"/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/</w:t>
      </w:r>
    </w:p>
    <w:p w14:paraId="58F8564A" w14:textId="77777777" w:rsidR="000674F5" w:rsidRP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4A134CD8" w14:textId="385D5DE3" w:rsidR="000674F5" w:rsidRP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$ git status -s</w:t>
      </w:r>
    </w:p>
    <w:p w14:paraId="6177CCE3" w14:textId="77777777" w:rsidR="000674F5" w:rsidRP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R </w:t>
      </w:r>
      <w:proofErr w:type="spellStart"/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string.c</w:t>
      </w:r>
      <w:proofErr w:type="spellEnd"/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 −&gt; </w:t>
      </w:r>
      <w:proofErr w:type="spellStart"/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src</w:t>
      </w:r>
      <w:proofErr w:type="spellEnd"/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/</w:t>
      </w:r>
      <w:proofErr w:type="spellStart"/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string.c</w:t>
      </w:r>
      <w:proofErr w:type="spellEnd"/>
    </w:p>
    <w:p w14:paraId="4BFC192D" w14:textId="77777777" w:rsidR="000674F5" w:rsidRP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?? string</w:t>
      </w:r>
    </w:p>
    <w:p w14:paraId="436E804C" w14:textId="06D621BF" w:rsid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bookmarkStart w:id="0" w:name="_GoBack"/>
      <w:bookmarkEnd w:id="0"/>
    </w:p>
    <w:p w14:paraId="5FD95E3F" w14:textId="1202CFD5" w:rsidR="000674F5" w:rsidRP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To make changes permanent</w:t>
      </w:r>
    </w:p>
    <w:p w14:paraId="00911F3B" w14:textId="10EBC8CB" w:rsid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$ git commit -m "Modified directory structure"</w:t>
      </w:r>
    </w:p>
    <w:p w14:paraId="4082BFE1" w14:textId="7307F40D" w:rsid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770971FD" w14:textId="77777777" w:rsidR="000674F5" w:rsidRP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$ git push origin master</w:t>
      </w:r>
    </w:p>
    <w:p w14:paraId="132A8459" w14:textId="3BF9CD7B" w:rsid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467A25E3" w14:textId="5F9A948F" w:rsid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If other user </w:t>
      </w:r>
      <w:proofErr w:type="gramStart"/>
      <w:r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pull</w:t>
      </w:r>
      <w:proofErr w:type="gramEnd"/>
      <w:r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 the folders, it will get auto updated in their local repo.</w:t>
      </w:r>
    </w:p>
    <w:p w14:paraId="047BB032" w14:textId="77777777" w:rsidR="00AE21B1" w:rsidRPr="00AE21B1" w:rsidRDefault="00AE21B1" w:rsidP="00AE2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AE21B1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$ ls</w:t>
      </w:r>
    </w:p>
    <w:p w14:paraId="1823137B" w14:textId="77777777" w:rsidR="00AE21B1" w:rsidRPr="00AE21B1" w:rsidRDefault="00AE21B1" w:rsidP="00AE2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AE21B1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README string </w:t>
      </w:r>
      <w:proofErr w:type="spellStart"/>
      <w:r w:rsidRPr="00AE21B1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string.c</w:t>
      </w:r>
      <w:proofErr w:type="spellEnd"/>
    </w:p>
    <w:p w14:paraId="1A0A2982" w14:textId="77777777" w:rsidR="00AE21B1" w:rsidRDefault="00AE21B1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00ADA589" w14:textId="328E5972" w:rsidR="000674F5" w:rsidRP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$ git </w:t>
      </w:r>
      <w:proofErr w:type="gramStart"/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pull</w:t>
      </w:r>
      <w:proofErr w:type="gramEnd"/>
    </w:p>
    <w:p w14:paraId="48421CB9" w14:textId="1C90C638" w:rsid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7F7CE3C1" w14:textId="77777777" w:rsidR="000674F5" w:rsidRP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$ ls</w:t>
      </w:r>
    </w:p>
    <w:p w14:paraId="753A5141" w14:textId="77777777" w:rsidR="000674F5" w:rsidRP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README </w:t>
      </w:r>
      <w:proofErr w:type="spellStart"/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src</w:t>
      </w:r>
      <w:proofErr w:type="spellEnd"/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 string</w:t>
      </w:r>
    </w:p>
    <w:p w14:paraId="594C2B6A" w14:textId="77777777" w:rsidR="000674F5" w:rsidRP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5A2A64A3" w14:textId="6D32031C" w:rsidR="000674F5" w:rsidRP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 xml:space="preserve">$ ls </w:t>
      </w:r>
      <w:proofErr w:type="spellStart"/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src</w:t>
      </w:r>
      <w:proofErr w:type="spellEnd"/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/</w:t>
      </w:r>
    </w:p>
    <w:p w14:paraId="2763A6F8" w14:textId="77777777" w:rsidR="000674F5" w:rsidRP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  <w:proofErr w:type="spellStart"/>
      <w:r w:rsidRPr="000674F5"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  <w:t>string.c</w:t>
      </w:r>
      <w:proofErr w:type="spellEnd"/>
    </w:p>
    <w:p w14:paraId="791111E1" w14:textId="77777777" w:rsidR="000674F5" w:rsidRP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5E6170A0" w14:textId="77777777" w:rsidR="000674F5" w:rsidRPr="000674F5" w:rsidRDefault="000674F5" w:rsidP="00067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3"/>
          <w:szCs w:val="23"/>
          <w:lang w:val="en-IN" w:eastAsia="en-IN"/>
        </w:rPr>
      </w:pPr>
    </w:p>
    <w:p w14:paraId="6F427979" w14:textId="77777777" w:rsidR="000674F5" w:rsidRPr="00527118" w:rsidRDefault="000674F5" w:rsidP="00527118">
      <w:pPr>
        <w:pStyle w:val="HTMLPreformatted"/>
        <w:rPr>
          <w:rFonts w:ascii="Courier New" w:eastAsia="Times New Roman" w:hAnsi="Courier New" w:cs="Courier New"/>
          <w:b/>
          <w:bCs/>
          <w:color w:val="auto"/>
          <w:sz w:val="23"/>
          <w:szCs w:val="23"/>
          <w:lang w:val="en-IN" w:eastAsia="en-IN"/>
        </w:rPr>
      </w:pPr>
    </w:p>
    <w:sectPr w:rsidR="000674F5" w:rsidRPr="00527118">
      <w:footerReference w:type="default" r:id="rId10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15A06" w14:textId="77777777" w:rsidR="00F667A5" w:rsidRDefault="00F667A5">
      <w:r>
        <w:separator/>
      </w:r>
    </w:p>
    <w:p w14:paraId="576757CB" w14:textId="77777777" w:rsidR="00F667A5" w:rsidRDefault="00F667A5"/>
  </w:endnote>
  <w:endnote w:type="continuationSeparator" w:id="0">
    <w:p w14:paraId="3D6A3A2E" w14:textId="77777777" w:rsidR="00F667A5" w:rsidRDefault="00F667A5">
      <w:r>
        <w:continuationSeparator/>
      </w:r>
    </w:p>
    <w:p w14:paraId="2F46C503" w14:textId="77777777" w:rsidR="00F667A5" w:rsidRDefault="00F667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F22A20" w14:textId="77777777" w:rsidR="008918F2" w:rsidRDefault="00E34F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516D5" w14:textId="77777777" w:rsidR="00F667A5" w:rsidRDefault="00F667A5">
      <w:r>
        <w:separator/>
      </w:r>
    </w:p>
    <w:p w14:paraId="3569A7DF" w14:textId="77777777" w:rsidR="00F667A5" w:rsidRDefault="00F667A5"/>
  </w:footnote>
  <w:footnote w:type="continuationSeparator" w:id="0">
    <w:p w14:paraId="5F623D37" w14:textId="77777777" w:rsidR="00F667A5" w:rsidRDefault="00F667A5">
      <w:r>
        <w:continuationSeparator/>
      </w:r>
    </w:p>
    <w:p w14:paraId="56D33DE5" w14:textId="77777777" w:rsidR="00F667A5" w:rsidRDefault="00F667A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B5A86"/>
    <w:multiLevelType w:val="multilevel"/>
    <w:tmpl w:val="0C72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39"/>
    <w:rsid w:val="0004068E"/>
    <w:rsid w:val="000674F5"/>
    <w:rsid w:val="001F0CCA"/>
    <w:rsid w:val="00384C4B"/>
    <w:rsid w:val="00425F0D"/>
    <w:rsid w:val="00467017"/>
    <w:rsid w:val="00527118"/>
    <w:rsid w:val="00713E5A"/>
    <w:rsid w:val="008918F2"/>
    <w:rsid w:val="00A00F75"/>
    <w:rsid w:val="00A77266"/>
    <w:rsid w:val="00AE21B1"/>
    <w:rsid w:val="00B41922"/>
    <w:rsid w:val="00C22539"/>
    <w:rsid w:val="00C66086"/>
    <w:rsid w:val="00E34FED"/>
    <w:rsid w:val="00E428BD"/>
    <w:rsid w:val="00E93456"/>
    <w:rsid w:val="00F22C48"/>
    <w:rsid w:val="00F6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90691"/>
  <w15:chartTrackingRefBased/>
  <w15:docId w15:val="{C30058C1-74CB-4EE4-A192-D38EB07F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CCA"/>
  </w:style>
  <w:style w:type="paragraph" w:styleId="Heading1">
    <w:name w:val="heading 1"/>
    <w:basedOn w:val="Normal"/>
    <w:next w:val="Normal"/>
    <w:link w:val="Heading1Char"/>
    <w:uiPriority w:val="9"/>
    <w:qFormat/>
    <w:rsid w:val="001F0CCA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CA"/>
    <w:pPr>
      <w:keepNext/>
      <w:keepLines/>
      <w:spacing w:before="46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CCA"/>
    <w:pPr>
      <w:keepNext/>
      <w:keepLines/>
      <w:spacing w:before="460"/>
      <w:contextualSpacing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F0CCA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713E5A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0CCA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CCA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8"/>
    <w:qFormat/>
    <w:rsid w:val="00F22C48"/>
    <w:rPr>
      <w:color w:val="731C3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5F0D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5F0D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5F0D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5F0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F0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F0D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F0D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5F0D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5F0D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5F0D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5F0D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22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C660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gituser@git.server.com:project.gi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ag\AppData\Roaming\Microsoft\Templates\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15E455E-89D1-49A2-84C9-F0A945AF2397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fault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46</TotalTime>
  <Pages>7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Thiaga Rocky</dc:creator>
  <cp:keywords/>
  <dc:description/>
  <cp:lastModifiedBy>Thiaga Rocky</cp:lastModifiedBy>
  <cp:revision>2</cp:revision>
  <dcterms:created xsi:type="dcterms:W3CDTF">2019-12-18T20:15:00Z</dcterms:created>
  <dcterms:modified xsi:type="dcterms:W3CDTF">2019-12-18T21:01:00Z</dcterms:modified>
</cp:coreProperties>
</file>